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D10E" w14:textId="7547DD02" w:rsidR="00F65334" w:rsidRDefault="00991A53">
      <w:pPr>
        <w:pStyle w:val="Titre1"/>
      </w:pPr>
      <w:r>
        <w:t>CM1 (7 septembre)</w:t>
      </w:r>
    </w:p>
    <w:p w14:paraId="63C5D24C" w14:textId="1BA3566F" w:rsidR="00F65334" w:rsidRDefault="005B66A9" w:rsidP="00991A53">
      <w:pPr>
        <w:pStyle w:val="Listepuces"/>
      </w:pPr>
      <w:r>
        <w:t xml:space="preserve">Opérateurs cons : </w:t>
      </w:r>
      <w:r>
        <w:sym w:font="Wingdings" w:char="F0E0"/>
      </w:r>
      <w:r>
        <w:t xml:space="preserve"> construction de liste en haskell</w:t>
      </w:r>
    </w:p>
    <w:p w14:paraId="6437930C" w14:textId="55999916" w:rsidR="005B66A9" w:rsidRDefault="005B66A9" w:rsidP="005B66A9">
      <w:pPr>
        <w:pStyle w:val="Listepuces"/>
        <w:numPr>
          <w:ilvl w:val="1"/>
          <w:numId w:val="3"/>
        </w:numPr>
      </w:pPr>
      <w:r>
        <w:t>Diapo</w:t>
      </w:r>
      <w:r w:rsidR="00CC2CB3">
        <w:t xml:space="preserve"> 7 : « ones » Construction d’une liste composer de 1 </w:t>
      </w:r>
    </w:p>
    <w:p w14:paraId="0092CF84" w14:textId="16FF5370" w:rsidR="00CC2CB3" w:rsidRDefault="00CC2CB3" w:rsidP="005B66A9">
      <w:pPr>
        <w:pStyle w:val="Listepuces"/>
        <w:numPr>
          <w:ilvl w:val="1"/>
          <w:numId w:val="3"/>
        </w:numPr>
      </w:pPr>
      <w:r>
        <w:t>Ones = 1 : ones</w:t>
      </w:r>
    </w:p>
    <w:p w14:paraId="5C30A82F" w14:textId="72B8B21A" w:rsidR="00CC2CB3" w:rsidRDefault="00CC2CB3" w:rsidP="00CC2CB3">
      <w:pPr>
        <w:pStyle w:val="Listepuces"/>
        <w:numPr>
          <w:ilvl w:val="2"/>
          <w:numId w:val="3"/>
        </w:numPr>
      </w:pPr>
      <w:r>
        <w:t>1 : la tête</w:t>
      </w:r>
    </w:p>
    <w:p w14:paraId="329592CC" w14:textId="34FAC5B5" w:rsidR="00CC2CB3" w:rsidRDefault="00CC2CB3" w:rsidP="00CC2CB3">
      <w:pPr>
        <w:pStyle w:val="Listepuces"/>
        <w:numPr>
          <w:ilvl w:val="2"/>
          <w:numId w:val="3"/>
        </w:numPr>
      </w:pPr>
      <w:r>
        <w:t>Ones : le reste = la liste (peut-être vide)</w:t>
      </w:r>
    </w:p>
    <w:p w14:paraId="137F85BA" w14:textId="4CF7F118" w:rsidR="00CC2CB3" w:rsidRDefault="00CC2CB3" w:rsidP="00CC2CB3">
      <w:pPr>
        <w:pStyle w:val="Listepuces"/>
      </w:pPr>
      <w:r>
        <w:t>Déclaration :</w:t>
      </w:r>
    </w:p>
    <w:p w14:paraId="5EE8F152" w14:textId="4D515FDC" w:rsidR="00CC2CB3" w:rsidRDefault="00CC2CB3" w:rsidP="00CC2CB3">
      <w:pPr>
        <w:pStyle w:val="Listepuces"/>
        <w:numPr>
          <w:ilvl w:val="1"/>
          <w:numId w:val="3"/>
        </w:numPr>
      </w:pPr>
      <w:proofErr w:type="gramStart"/>
      <w:r>
        <w:t>Head ::</w:t>
      </w:r>
      <w:proofErr w:type="gramEnd"/>
      <w:r>
        <w:t xml:space="preserve"> [a] </w:t>
      </w:r>
      <w:r>
        <w:sym w:font="Wingdings" w:char="F0E0"/>
      </w:r>
      <w:r>
        <w:t>a</w:t>
      </w:r>
    </w:p>
    <w:p w14:paraId="2E00418F" w14:textId="4704F6B8" w:rsidR="00CC2CB3" w:rsidRDefault="00CC2CB3" w:rsidP="00CC2CB3">
      <w:pPr>
        <w:pStyle w:val="Listepuces"/>
        <w:numPr>
          <w:ilvl w:val="2"/>
          <w:numId w:val="3"/>
        </w:numPr>
      </w:pPr>
      <w:r>
        <w:t>[</w:t>
      </w:r>
      <w:proofErr w:type="gramStart"/>
      <w:r>
        <w:t>a</w:t>
      </w:r>
      <w:proofErr w:type="gramEnd"/>
      <w:r>
        <w:t>] : Arguments</w:t>
      </w:r>
    </w:p>
    <w:p w14:paraId="2479C331" w14:textId="5C3EBD29" w:rsidR="00CC2CB3" w:rsidRDefault="00CC2CB3" w:rsidP="00CC2CB3">
      <w:pPr>
        <w:pStyle w:val="Listepuces"/>
        <w:numPr>
          <w:ilvl w:val="2"/>
          <w:numId w:val="3"/>
        </w:numPr>
      </w:pPr>
      <w:proofErr w:type="gramStart"/>
      <w:r>
        <w:t>a</w:t>
      </w:r>
      <w:proofErr w:type="gramEnd"/>
      <w:r>
        <w:t> : le type de retour</w:t>
      </w:r>
    </w:p>
    <w:p w14:paraId="6DEBC720" w14:textId="5253D6F3" w:rsidR="00CC2CB3" w:rsidRDefault="00CC2CB3" w:rsidP="00CC2CB3">
      <w:pPr>
        <w:pStyle w:val="Listepuces"/>
      </w:pPr>
      <w:r>
        <w:t>Di</w:t>
      </w:r>
      <w:r w:rsidR="00DB5173">
        <w:t>apo 8</w:t>
      </w:r>
    </w:p>
    <w:p w14:paraId="756A06D5" w14:textId="00249180" w:rsidR="00DB5173" w:rsidRDefault="00DB5173" w:rsidP="00DB5173">
      <w:pPr>
        <w:pStyle w:val="Listepuces"/>
        <w:numPr>
          <w:ilvl w:val="1"/>
          <w:numId w:val="3"/>
        </w:numPr>
      </w:pPr>
      <w:proofErr w:type="spellStart"/>
      <w:proofErr w:type="gramStart"/>
      <w:r>
        <w:t>Sum</w:t>
      </w:r>
      <w:proofErr w:type="spellEnd"/>
      <w:r>
        <w:t> ::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a =&gt; [a] -&gt; a</w:t>
      </w:r>
    </w:p>
    <w:p w14:paraId="15EE8BAF" w14:textId="283C8A6E" w:rsidR="00DB5173" w:rsidRDefault="00DB5173" w:rsidP="00DB5173">
      <w:pPr>
        <w:pStyle w:val="Listepuces"/>
        <w:numPr>
          <w:ilvl w:val="2"/>
          <w:numId w:val="3"/>
        </w:numPr>
      </w:pPr>
      <w:proofErr w:type="gramStart"/>
      <w:r>
        <w:t>a</w:t>
      </w:r>
      <w:proofErr w:type="gramEnd"/>
      <w:r>
        <w:t> : type retourné</w:t>
      </w:r>
    </w:p>
    <w:p w14:paraId="35976ECF" w14:textId="0E832F12" w:rsidR="00DB5173" w:rsidRDefault="00DB5173" w:rsidP="00DB5173">
      <w:pPr>
        <w:pStyle w:val="Listepuces"/>
        <w:numPr>
          <w:ilvl w:val="2"/>
          <w:numId w:val="3"/>
        </w:numPr>
      </w:pPr>
      <w:r>
        <w:t>[</w:t>
      </w:r>
      <w:proofErr w:type="gramStart"/>
      <w:r>
        <w:t>a</w:t>
      </w:r>
      <w:proofErr w:type="gramEnd"/>
      <w:r>
        <w:t>] : 1 seul paramètre</w:t>
      </w:r>
    </w:p>
    <w:p w14:paraId="59B18407" w14:textId="2BC8E72A" w:rsidR="00DB5173" w:rsidRDefault="00DB5173" w:rsidP="00DB5173">
      <w:pPr>
        <w:pStyle w:val="Listepuces"/>
        <w:numPr>
          <w:ilvl w:val="2"/>
          <w:numId w:val="3"/>
        </w:numPr>
      </w:pPr>
      <w:proofErr w:type="spellStart"/>
      <w:r>
        <w:t>Num</w:t>
      </w:r>
      <w:proofErr w:type="spellEnd"/>
      <w:r>
        <w:t xml:space="preserve"> a =&gt; : Contrainte de type</w:t>
      </w:r>
    </w:p>
    <w:p w14:paraId="5558F173" w14:textId="466A5210" w:rsidR="00DB5173" w:rsidRDefault="00DB5173" w:rsidP="00DB5173">
      <w:pPr>
        <w:pStyle w:val="Listepuces"/>
        <w:numPr>
          <w:ilvl w:val="3"/>
          <w:numId w:val="3"/>
        </w:numPr>
      </w:pPr>
      <w:proofErr w:type="spellStart"/>
      <w:r>
        <w:t>Num</w:t>
      </w:r>
      <w:proofErr w:type="spellEnd"/>
      <w:r>
        <w:t> : Classe de type</w:t>
      </w:r>
    </w:p>
    <w:p w14:paraId="77DB06A7" w14:textId="7B165E94" w:rsidR="00DB5173" w:rsidRDefault="00DB5173" w:rsidP="00DB5173">
      <w:pPr>
        <w:pStyle w:val="Listepuces"/>
        <w:numPr>
          <w:ilvl w:val="1"/>
          <w:numId w:val="3"/>
        </w:numPr>
      </w:pPr>
      <w:proofErr w:type="spellStart"/>
      <w:proofErr w:type="gramStart"/>
      <w:r>
        <w:t>Sum</w:t>
      </w:r>
      <w:proofErr w:type="spellEnd"/>
      <w:r>
        <w:t>[</w:t>
      </w:r>
      <w:proofErr w:type="gramEnd"/>
      <w:r>
        <w:t>] = 0</w:t>
      </w:r>
    </w:p>
    <w:p w14:paraId="10CCCFA4" w14:textId="6F3F5139" w:rsidR="00DB5173" w:rsidRDefault="00DB5173" w:rsidP="00DB5173">
      <w:pPr>
        <w:pStyle w:val="Listepuces"/>
        <w:numPr>
          <w:ilvl w:val="2"/>
          <w:numId w:val="3"/>
        </w:numPr>
      </w:pPr>
      <w:r>
        <w:t>[] : liste vide</w:t>
      </w:r>
    </w:p>
    <w:p w14:paraId="6B1BFA74" w14:textId="345CAE5F" w:rsidR="00DB5173" w:rsidRDefault="00DB5173" w:rsidP="00DB5173">
      <w:pPr>
        <w:pStyle w:val="Listepuces"/>
        <w:numPr>
          <w:ilvl w:val="3"/>
          <w:numId w:val="3"/>
        </w:numPr>
      </w:pPr>
      <w:r>
        <w:t>Si liste vide on remplace par 0</w:t>
      </w:r>
    </w:p>
    <w:p w14:paraId="629A4382" w14:textId="424A36F4" w:rsidR="00DB5173" w:rsidRDefault="00DB5173" w:rsidP="00DB5173">
      <w:pPr>
        <w:pStyle w:val="Listepuces"/>
        <w:numPr>
          <w:ilvl w:val="2"/>
          <w:numId w:val="3"/>
        </w:numPr>
        <w:rPr>
          <w:lang w:val="en-US"/>
        </w:rPr>
      </w:pPr>
      <w:proofErr w:type="gramStart"/>
      <w:r w:rsidRPr="00DB5173">
        <w:rPr>
          <w:lang w:val="en-US"/>
        </w:rPr>
        <w:t>Sum(</w:t>
      </w:r>
      <w:proofErr w:type="gramEnd"/>
      <w:r w:rsidRPr="00DB5173">
        <w:rPr>
          <w:lang w:val="en-US"/>
        </w:rPr>
        <w:t xml:space="preserve">x : </w:t>
      </w:r>
      <w:proofErr w:type="spellStart"/>
      <w:r w:rsidRPr="00DB5173">
        <w:rPr>
          <w:lang w:val="en-US"/>
        </w:rPr>
        <w:t>xs</w:t>
      </w:r>
      <w:proofErr w:type="spellEnd"/>
      <w:r w:rsidRPr="00DB5173">
        <w:rPr>
          <w:lang w:val="en-US"/>
        </w:rPr>
        <w:t xml:space="preserve">) = x + sum </w:t>
      </w:r>
      <w:proofErr w:type="spellStart"/>
      <w:r>
        <w:rPr>
          <w:lang w:val="en-US"/>
        </w:rPr>
        <w:t>xs</w:t>
      </w:r>
      <w:proofErr w:type="spellEnd"/>
    </w:p>
    <w:p w14:paraId="0547A1E1" w14:textId="61C25556" w:rsidR="00DB5173" w:rsidRDefault="00DB5173" w:rsidP="00DB5173">
      <w:pPr>
        <w:pStyle w:val="Listepuces"/>
        <w:numPr>
          <w:ilvl w:val="3"/>
          <w:numId w:val="3"/>
        </w:numPr>
        <w:jc w:val="both"/>
      </w:pPr>
      <w:r w:rsidRPr="00DB5173">
        <w:t>Sinon on remplace par le nouveau pa</w:t>
      </w:r>
      <w:r>
        <w:t>ttern</w:t>
      </w:r>
    </w:p>
    <w:p w14:paraId="52A1232B" w14:textId="2CCA34B0" w:rsidR="00CC2CB3" w:rsidRDefault="009F553F" w:rsidP="009F553F">
      <w:pPr>
        <w:pStyle w:val="Listepuces"/>
      </w:pPr>
      <w:proofErr w:type="spellStart"/>
      <w:r>
        <w:t>Tuple</w:t>
      </w:r>
      <w:proofErr w:type="spellEnd"/>
      <w:r>
        <w:t> : ensemble fini hétérogène</w:t>
      </w:r>
      <w:r w:rsidR="003423B8">
        <w:t xml:space="preserve"> </w:t>
      </w:r>
      <w:r w:rsidR="003423B8">
        <w:sym w:font="Wingdings" w:char="F0E0"/>
      </w:r>
      <w:r w:rsidR="003423B8">
        <w:t>(x, y)</w:t>
      </w:r>
    </w:p>
    <w:p w14:paraId="64540F77" w14:textId="67AB4FD2" w:rsidR="003423B8" w:rsidRPr="00DB5173" w:rsidRDefault="003423B8" w:rsidP="009F553F">
      <w:pPr>
        <w:pStyle w:val="Listepuces"/>
      </w:pPr>
      <w:r>
        <w:t xml:space="preserve">_ </w:t>
      </w:r>
      <w:r>
        <w:sym w:font="Wingdings" w:char="F0E0"/>
      </w:r>
      <w:r>
        <w:t xml:space="preserve"> * </w:t>
      </w:r>
      <w:proofErr w:type="spellStart"/>
      <w:r>
        <w:t>regexp</w:t>
      </w:r>
      <w:proofErr w:type="spellEnd"/>
    </w:p>
    <w:sectPr w:rsidR="003423B8" w:rsidRPr="00DB5173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F58DE" w14:textId="77777777" w:rsidR="00FF7B65" w:rsidRDefault="00FF7B65">
      <w:r>
        <w:separator/>
      </w:r>
    </w:p>
    <w:p w14:paraId="4740F6DE" w14:textId="77777777" w:rsidR="00FF7B65" w:rsidRDefault="00FF7B65"/>
  </w:endnote>
  <w:endnote w:type="continuationSeparator" w:id="0">
    <w:p w14:paraId="45B9F029" w14:textId="77777777" w:rsidR="00FF7B65" w:rsidRDefault="00FF7B65">
      <w:r>
        <w:continuationSeparator/>
      </w:r>
    </w:p>
    <w:p w14:paraId="093F1E7A" w14:textId="77777777" w:rsidR="00FF7B65" w:rsidRDefault="00FF7B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C96612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7CCD6" w14:textId="77777777" w:rsidR="00FF7B65" w:rsidRDefault="00FF7B65">
      <w:r>
        <w:separator/>
      </w:r>
    </w:p>
    <w:p w14:paraId="72F9FB71" w14:textId="77777777" w:rsidR="00FF7B65" w:rsidRDefault="00FF7B65"/>
  </w:footnote>
  <w:footnote w:type="continuationSeparator" w:id="0">
    <w:p w14:paraId="7C597F92" w14:textId="77777777" w:rsidR="00FF7B65" w:rsidRDefault="00FF7B65">
      <w:r>
        <w:continuationSeparator/>
      </w:r>
    </w:p>
    <w:p w14:paraId="108008BE" w14:textId="77777777" w:rsidR="00FF7B65" w:rsidRDefault="00FF7B6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53"/>
    <w:rsid w:val="001C74E7"/>
    <w:rsid w:val="003423B8"/>
    <w:rsid w:val="0040134F"/>
    <w:rsid w:val="005B66A9"/>
    <w:rsid w:val="00794594"/>
    <w:rsid w:val="00991A53"/>
    <w:rsid w:val="009F553F"/>
    <w:rsid w:val="00B5435F"/>
    <w:rsid w:val="00BB75AB"/>
    <w:rsid w:val="00C74D2E"/>
    <w:rsid w:val="00CC2CB3"/>
    <w:rsid w:val="00DB5173"/>
    <w:rsid w:val="00ED28F4"/>
    <w:rsid w:val="00F65334"/>
    <w:rsid w:val="00FF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EEBF4"/>
  <w15:chartTrackingRefBased/>
  <w15:docId w15:val="{DA221B16-49B7-A44F-921E-F01BBA6B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u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/Library/Containers/com.microsoft.Word/Data/Library/Application%20Support/Microsoft/Office/16.0/DTS/fr-FR%7b0015687F-31F4-5E43-B120-47BC5D577DE3%7d/%7b1466A554-FE95-564B-8298-0AAD4246AED8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1A6140-4230-3747-8789-6FB9F769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Prendre des notes.dotx</Template>
  <TotalTime>50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2021-09-07T11:32:00Z</dcterms:created>
  <dcterms:modified xsi:type="dcterms:W3CDTF">2021-09-07T13:27:00Z</dcterms:modified>
</cp:coreProperties>
</file>